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593FA" w14:textId="77777777" w:rsidR="00D3531A" w:rsidRDefault="00F5401A" w:rsidP="00866C8C">
      <w:pPr>
        <w:rPr>
          <w:rStyle w:val="Hyperlink"/>
        </w:rPr>
      </w:pPr>
      <w:r w:rsidRPr="00866C8C">
        <w:t xml:space="preserve">Kære kunde. Vedhæftet fremsendes Faktura nr.:  </w:t>
      </w:r>
      <w:sdt>
        <w:sdtPr>
          <w:alias w:val="#Nav: /Header/DocumentNo"/>
          <w:tag w:val="#Nav: Standard_Sales_Invoice/1306"/>
          <w:id w:val="138753181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DocumentNo[1]" w:storeItemID="{0170F0DF-CFF2-49D0-8723-A5AD8273270D}"/>
          <w:text/>
        </w:sdtPr>
        <w:sdtEndPr/>
        <w:sdtContent>
          <w:r w:rsidRPr="00866C8C">
            <w:t>DocumentNo</w:t>
          </w:r>
        </w:sdtContent>
      </w:sdt>
      <w:r w:rsidRPr="00866C8C">
        <w:t xml:space="preserve"> </w:t>
      </w:r>
      <w:r w:rsidRPr="00866C8C">
        <w:br/>
        <w:t xml:space="preserve">Track/følg evt. forsendelsen ved at klikke her: </w:t>
      </w:r>
      <w:r w:rsidR="000D4422" w:rsidRPr="00866C8C">
        <w:t>https://gls-group.eu/DK/da/find-pakke?match=</w:t>
      </w:r>
      <w:sdt>
        <w:sdtPr>
          <w:alias w:val="#Nav: /Header/PackageTrackingNo"/>
          <w:tag w:val="#Nav: Standard_Sales_Invoice/1306"/>
          <w:id w:val="-77355771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PackageTrackingNo[1]" w:storeItemID="{0170F0DF-CFF2-49D0-8723-A5AD8273270D}"/>
          <w:text/>
        </w:sdtPr>
        <w:sdtEndPr/>
        <w:sdtContent>
          <w:r w:rsidR="00D3531A">
            <w:t>PackageTrackingNo</w:t>
          </w:r>
        </w:sdtContent>
      </w:sdt>
      <w:r w:rsidRPr="00866C8C">
        <w:br/>
        <w:t xml:space="preserve">Hvis du har problemer med at åbne vedhæftet, kan det være at du har en ældre udgave </w:t>
      </w:r>
      <w:r w:rsidRPr="00866C8C">
        <w:br/>
        <w:t xml:space="preserve">af Acrobat Reader. Venligst opgradér til seneste version. Gratis download: </w:t>
      </w:r>
      <w:hyperlink r:id="rId8" w:history="1">
        <w:r w:rsidRPr="00866C8C">
          <w:rPr>
            <w:rStyle w:val="Hyperlink"/>
          </w:rPr>
          <w:t>http://get.adobe.com/dk/reader</w:t>
        </w:r>
      </w:hyperlink>
      <w:r w:rsidRPr="00866C8C">
        <w:t xml:space="preserve"> </w:t>
      </w:r>
      <w:r w:rsidRPr="00866C8C">
        <w:br/>
        <w:t xml:space="preserve">Hvis dette ikke hjælper, send en mail til </w:t>
      </w:r>
      <w:hyperlink r:id="rId9" w:history="1">
        <w:r w:rsidRPr="00866C8C">
          <w:rPr>
            <w:rStyle w:val="Hyperlink"/>
          </w:rPr>
          <w:t>info@innotec.dk</w:t>
        </w:r>
      </w:hyperlink>
    </w:p>
    <w:p w14:paraId="556CC7C1" w14:textId="5EDAB496" w:rsidR="00F5401A" w:rsidRDefault="00F5401A" w:rsidP="00866C8C">
      <w:r w:rsidRPr="00866C8C">
        <w:t xml:space="preserve"> MVH/ INNOTEC </w:t>
      </w:r>
    </w:p>
    <w:p w14:paraId="074EC55F" w14:textId="73F6900C" w:rsidR="00D3531A" w:rsidRDefault="00D3531A" w:rsidP="00866C8C"/>
    <w:p w14:paraId="115CA090" w14:textId="77777777" w:rsidR="00D3531A" w:rsidRDefault="00D3531A" w:rsidP="00D3531A">
      <w:pPr>
        <w:rPr>
          <w:rFonts w:ascii="Bookman Old Style" w:hAnsi="Bookman Old Style"/>
          <w:sz w:val="20"/>
          <w:szCs w:val="20"/>
          <w:lang w:val="sv-SE" w:eastAsia="da-DK"/>
        </w:rPr>
      </w:pPr>
      <w:r>
        <w:rPr>
          <w:rFonts w:ascii="Bookman Old Style" w:hAnsi="Bookman Old Style"/>
          <w:sz w:val="20"/>
          <w:szCs w:val="20"/>
          <w:lang w:val="sv-SE" w:eastAsia="da-DK"/>
        </w:rPr>
        <w:t xml:space="preserve">Med venlig hilsen/Best regards </w:t>
      </w:r>
    </w:p>
    <w:p w14:paraId="06933674" w14:textId="046C2525" w:rsidR="009D1722" w:rsidRPr="00866C8C" w:rsidRDefault="000F2556" w:rsidP="00866C8C">
      <w:r>
        <w:rPr>
          <w:rFonts w:ascii="Bookman Old Style" w:hAnsi="Bookman Old Style"/>
          <w:b/>
          <w:bCs/>
          <w:sz w:val="20"/>
          <w:szCs w:val="20"/>
          <w:lang w:val="sv-SE" w:eastAsia="da-DK"/>
        </w:rPr>
        <w:t xml:space="preserve"> </w:t>
      </w:r>
      <w:bookmarkStart w:id="0" w:name="_GoBack"/>
      <w:bookmarkEnd w:id="0"/>
    </w:p>
    <w:p w14:paraId="589CC3F3" w14:textId="77777777" w:rsidR="009D1722" w:rsidRPr="00866C8C" w:rsidRDefault="009D1722" w:rsidP="00866C8C"/>
    <w:sectPr w:rsidR="009D1722" w:rsidRPr="00866C8C" w:rsidSect="0090637C">
      <w:headerReference w:type="default" r:id="rId10"/>
      <w:footerReference w:type="defaul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56280" w14:textId="77777777" w:rsidR="00245992" w:rsidRDefault="00245992" w:rsidP="00E40C63">
      <w:pPr>
        <w:spacing w:after="0"/>
      </w:pPr>
      <w:r>
        <w:separator/>
      </w:r>
    </w:p>
  </w:endnote>
  <w:endnote w:type="continuationSeparator" w:id="0">
    <w:p w14:paraId="4C406BB7" w14:textId="77777777" w:rsidR="00245992" w:rsidRDefault="00245992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B02311" w:rsidRPr="00982950" w14:paraId="3DCBE8B3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B02311" w14:paraId="6CF1D2FB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14:paraId="22BDF878" w14:textId="77777777" w:rsidR="00B02311" w:rsidRDefault="00B02311" w:rsidP="0090637C">
                    <w:pPr>
                      <w:pStyle w:val="Ingenafstand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1437DAA7" w14:textId="77777777" w:rsidR="00B02311" w:rsidRDefault="00B02311" w:rsidP="0090637C">
          <w:pPr>
            <w:pStyle w:val="Ingenafstand"/>
            <w:rPr>
              <w:sz w:val="18"/>
              <w:szCs w:val="18"/>
            </w:rPr>
          </w:pPr>
        </w:p>
      </w:tc>
    </w:tr>
  </w:tbl>
  <w:p w14:paraId="52AADF10" w14:textId="77777777" w:rsidR="00B02311" w:rsidRPr="001D1CE2" w:rsidRDefault="00B02311" w:rsidP="001D1CE2">
    <w:pPr>
      <w:pStyle w:val="Sidefod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02311" w14:paraId="7E0C48EE" w14:textId="77777777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14:paraId="226E56FF" w14:textId="77777777" w:rsidR="00B02311" w:rsidRDefault="00B02311" w:rsidP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B02311" w14:paraId="74662375" w14:textId="77777777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3856C7F3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744187EC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11084FFD" w14:textId="77777777" w:rsidR="00B02311" w:rsidRDefault="00B02311" w:rsidP="00C43401">
              <w:pPr>
                <w:pStyle w:val="Overskrift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06F15C14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="00B02311" w:rsidRPr="00F83594" w14:paraId="1614BA4A" w14:textId="77777777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0D6B488D" w14:textId="77777777" w:rsidR="00B02311" w:rsidRPr="00F83594" w:rsidRDefault="00B02311" w:rsidP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67CB053D" w14:textId="77777777" w:rsidR="00B02311" w:rsidRPr="00F83594" w:rsidRDefault="00B02311" w:rsidP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7294E1F4" w14:textId="77777777" w:rsidR="00B02311" w:rsidRPr="00F83594" w:rsidRDefault="00B02311" w:rsidP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54AD43F4" w14:textId="77777777" w:rsidR="00B02311" w:rsidRPr="00F83594" w:rsidRDefault="00B02311" w:rsidP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B02311" w14:paraId="22EA50EF" w14:textId="77777777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343B69C6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66558FF1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7B800789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79ADFDB0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="00B02311" w:rsidRPr="00F83594" w14:paraId="089C20FA" w14:textId="77777777" w:rsidTr="0090637C">
      <w:tc>
        <w:tcPr>
          <w:tcW w:w="1250" w:type="pct"/>
        </w:tcPr>
        <w:p w14:paraId="122FAE61" w14:textId="77777777" w:rsidR="00B02311" w:rsidRPr="00F83594" w:rsidRDefault="000F2556" w:rsidP="005C497A">
          <w:pPr>
            <w:pStyle w:val="Ingenafstand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="00B02311" w:rsidRPr="00F83594">
                <w:rPr>
                  <w:lang w:val="da-DK"/>
                </w:rPr>
                <w:t>CompanyBankBranchNo</w:t>
              </w:r>
            </w:sdtContent>
          </w:sdt>
          <w:r w:rsidR="00B02311" w:rsidRPr="00F83594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="00B02311" w:rsidRPr="00F8359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4A4172A4" w14:textId="77777777" w:rsidR="00B02311" w:rsidRPr="00F83594" w:rsidRDefault="00B02311" w:rsidP="005C497A">
              <w:pPr>
                <w:pStyle w:val="Ingenafstand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4BD7C848" w14:textId="77777777" w:rsidR="00B02311" w:rsidRPr="00F83594" w:rsidRDefault="00B02311" w:rsidP="005C497A">
              <w:pPr>
                <w:pStyle w:val="Ingenafstand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302B4FAB" w14:textId="77777777" w:rsidR="00B02311" w:rsidRPr="00F83594" w:rsidRDefault="00B02311" w:rsidP="005C497A">
              <w:pPr>
                <w:pStyle w:val="Ingenafstand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14:paraId="68A9BFBB" w14:textId="77777777" w:rsidR="00B02311" w:rsidRPr="005C497A" w:rsidRDefault="00B02311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D4984" w14:textId="77777777" w:rsidR="00245992" w:rsidRDefault="00245992" w:rsidP="00E40C63">
      <w:pPr>
        <w:spacing w:after="0"/>
      </w:pPr>
      <w:r>
        <w:separator/>
      </w:r>
    </w:p>
  </w:footnote>
  <w:footnote w:type="continuationSeparator" w:id="0">
    <w:p w14:paraId="0B6A2BF7" w14:textId="77777777" w:rsidR="00245992" w:rsidRDefault="00245992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B02311" w14:paraId="2DD29459" w14:textId="77777777" w:rsidTr="00CD6D5D">
      <w:tc>
        <w:tcPr>
          <w:tcW w:w="2929" w:type="pct"/>
        </w:tcPr>
        <w:p w14:paraId="1A516619" w14:textId="77777777" w:rsidR="00B02311" w:rsidRPr="00C43401" w:rsidRDefault="000F2556" w:rsidP="00C43401">
          <w:pPr>
            <w:rPr>
              <w:rStyle w:val="Strk"/>
            </w:rPr>
          </w:pPr>
          <w:sdt>
            <w:sdtPr>
              <w:rPr>
                <w:rStyle w:val="Strk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k"/>
              </w:rPr>
            </w:sdtEndPr>
            <w:sdtContent>
              <w:r w:rsidR="00B02311" w:rsidRPr="00C43401">
                <w:rPr>
                  <w:rStyle w:val="Strk"/>
                </w:rPr>
                <w:t>DocumentTitle_Lbl</w:t>
              </w:r>
            </w:sdtContent>
          </w:sdt>
          <w:r w:rsidR="00B02311" w:rsidRPr="00C43401">
            <w:rPr>
              <w:rStyle w:val="Strk"/>
            </w:rPr>
            <w:t xml:space="preserve"> </w:t>
          </w:r>
          <w:sdt>
            <w:sdtPr>
              <w:rPr>
                <w:rStyle w:val="Strk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k"/>
              </w:rPr>
            </w:sdtEndPr>
            <w:sdtContent>
              <w:r w:rsidR="00B02311" w:rsidRPr="00C43401">
                <w:rPr>
                  <w:rStyle w:val="Strk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14:paraId="3FC679E4" w14:textId="77777777" w:rsidR="00B02311" w:rsidRDefault="00B02311" w:rsidP="00C43401">
              <w:pPr>
                <w:pStyle w:val="Ingenafstand"/>
              </w:pPr>
              <w:r w:rsidRPr="00364456">
                <w:t>DocumentDate</w:t>
              </w:r>
            </w:p>
          </w:sdtContent>
        </w:sdt>
        <w:p w14:paraId="3C3EEB22" w14:textId="77777777" w:rsidR="00B02311" w:rsidRDefault="000F2556" w:rsidP="00C43401">
          <w:pPr>
            <w:pStyle w:val="Ingenafstand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r w:rsidR="00B02311" w:rsidRPr="00204F31">
                <w:t>Page_Lbl</w:t>
              </w:r>
            </w:sdtContent>
          </w:sdt>
          <w:r w:rsidR="00B02311" w:rsidRPr="00204F31">
            <w:t xml:space="preserve">  </w:t>
          </w:r>
          <w:r w:rsidR="00B02311" w:rsidRPr="00204F31">
            <w:rPr>
              <w:bCs/>
            </w:rPr>
            <w:fldChar w:fldCharType="begin"/>
          </w:r>
          <w:r w:rsidR="00B02311" w:rsidRPr="00204F31">
            <w:rPr>
              <w:bCs/>
            </w:rPr>
            <w:instrText xml:space="preserve"> PAGE  \* Arabic  \* MERGEFORMAT </w:instrText>
          </w:r>
          <w:r w:rsidR="00B02311" w:rsidRPr="00204F31">
            <w:rPr>
              <w:bCs/>
            </w:rPr>
            <w:fldChar w:fldCharType="separate"/>
          </w:r>
          <w:r w:rsidR="00B02311">
            <w:rPr>
              <w:bCs/>
              <w:noProof/>
            </w:rPr>
            <w:t>2</w:t>
          </w:r>
          <w:r w:rsidR="00B02311" w:rsidRPr="00204F31">
            <w:rPr>
              <w:bCs/>
            </w:rPr>
            <w:fldChar w:fldCharType="end"/>
          </w:r>
          <w:r w:rsidR="00B02311" w:rsidRPr="00204F31">
            <w:t xml:space="preserve"> / </w:t>
          </w:r>
          <w:r w:rsidR="00B02311" w:rsidRPr="00204F31">
            <w:rPr>
              <w:bCs/>
            </w:rPr>
            <w:fldChar w:fldCharType="begin"/>
          </w:r>
          <w:r w:rsidR="00B02311" w:rsidRPr="00204F31">
            <w:rPr>
              <w:bCs/>
            </w:rPr>
            <w:instrText xml:space="preserve"> NUMPAGES  \* Arabic  \* MERGEFORMAT </w:instrText>
          </w:r>
          <w:r w:rsidR="00B02311" w:rsidRPr="00204F31">
            <w:rPr>
              <w:bCs/>
            </w:rPr>
            <w:fldChar w:fldCharType="separate"/>
          </w:r>
          <w:r w:rsidR="00B02311">
            <w:rPr>
              <w:bCs/>
              <w:noProof/>
            </w:rPr>
            <w:t>2</w:t>
          </w:r>
          <w:r w:rsidR="00B0231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54CF3FE2" w14:textId="77777777" w:rsidR="00B02311" w:rsidRDefault="00B02311" w:rsidP="00C43401">
          <w:pPr>
            <w:pStyle w:val="Sidehoved"/>
            <w:jc w:val="right"/>
            <w:rPr>
              <w:b/>
            </w:rPr>
          </w:pPr>
        </w:p>
      </w:tc>
    </w:tr>
  </w:tbl>
  <w:p w14:paraId="0291EC9B" w14:textId="77777777" w:rsidR="00B02311" w:rsidRPr="001D1CE2" w:rsidRDefault="00B02311" w:rsidP="00D6006D">
    <w:pPr>
      <w:pStyle w:val="Sidehoved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0444A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5EF8"/>
    <w:rsid w:val="0008693A"/>
    <w:rsid w:val="000A4801"/>
    <w:rsid w:val="000A665A"/>
    <w:rsid w:val="000D4422"/>
    <w:rsid w:val="000D5A6D"/>
    <w:rsid w:val="000E071F"/>
    <w:rsid w:val="000F2556"/>
    <w:rsid w:val="000F2672"/>
    <w:rsid w:val="00103846"/>
    <w:rsid w:val="0011275C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E7C54"/>
    <w:rsid w:val="001F76A3"/>
    <w:rsid w:val="0020108A"/>
    <w:rsid w:val="002334A5"/>
    <w:rsid w:val="00235CA0"/>
    <w:rsid w:val="00245992"/>
    <w:rsid w:val="00245B0E"/>
    <w:rsid w:val="00261876"/>
    <w:rsid w:val="0026269B"/>
    <w:rsid w:val="002669DB"/>
    <w:rsid w:val="00273BA9"/>
    <w:rsid w:val="002910F7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2F74D1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3664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8738F"/>
    <w:rsid w:val="00795DA3"/>
    <w:rsid w:val="00797305"/>
    <w:rsid w:val="007A0A2F"/>
    <w:rsid w:val="007B235B"/>
    <w:rsid w:val="007C3470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66C8C"/>
    <w:rsid w:val="00892F16"/>
    <w:rsid w:val="008B217C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096A"/>
    <w:rsid w:val="009B485A"/>
    <w:rsid w:val="009C64B4"/>
    <w:rsid w:val="009C7016"/>
    <w:rsid w:val="009D172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2083"/>
    <w:rsid w:val="00AA37AC"/>
    <w:rsid w:val="00AA7326"/>
    <w:rsid w:val="00AF1EDD"/>
    <w:rsid w:val="00AF4452"/>
    <w:rsid w:val="00AF62CA"/>
    <w:rsid w:val="00B01DA6"/>
    <w:rsid w:val="00B02311"/>
    <w:rsid w:val="00B10D67"/>
    <w:rsid w:val="00B11671"/>
    <w:rsid w:val="00B22FDE"/>
    <w:rsid w:val="00B23D05"/>
    <w:rsid w:val="00B32D4B"/>
    <w:rsid w:val="00B402B9"/>
    <w:rsid w:val="00B437D5"/>
    <w:rsid w:val="00B43D8E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C45E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D6D5D"/>
    <w:rsid w:val="00CE4EFC"/>
    <w:rsid w:val="00D21D63"/>
    <w:rsid w:val="00D235D0"/>
    <w:rsid w:val="00D31FC2"/>
    <w:rsid w:val="00D3531A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034C0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5401A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2DC5E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luthilsen">
    <w:name w:val="Closing"/>
    <w:basedOn w:val="Normal"/>
    <w:link w:val="SluthilsenTegn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Standardskrifttypeiafsni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C45E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C45EB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B1167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11671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F54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.adobe.com/dk/read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innotec.dk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30E4F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0348D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270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046F3"/>
    <w:rsid w:val="00E72344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30E4F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F76CF5944672494EADBE0111521A9EDA">
    <w:name w:val="F76CF5944672494EADBE0111521A9EDA"/>
    <w:rsid w:val="00591270"/>
    <w:rPr>
      <w:lang w:val="da-DK" w:eastAsia="da-DK"/>
    </w:rPr>
  </w:style>
  <w:style w:type="paragraph" w:customStyle="1" w:styleId="15D212998C5D412BB0A1CD8AF41F1288">
    <w:name w:val="15D212998C5D412BB0A1CD8AF41F1288"/>
    <w:rsid w:val="00030E4F"/>
    <w:pPr>
      <w:spacing w:after="20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F0DF-CFF2-49D0-8723-A5AD8273270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A16EC404-D412-4BB4-9547-B5D75789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78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2019-08-30T13:09:00Z</dcterms:modified>
</cp:coreProperties>
</file>