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50CC" w14:textId="1CFB0CF0" w:rsidR="0033317E" w:rsidRPr="00CF350F" w:rsidRDefault="0033317E" w:rsidP="00CF350F">
      <w:proofErr w:type="spellStart"/>
      <w:r w:rsidRPr="00CF350F">
        <w:t>Kære</w:t>
      </w:r>
      <w:proofErr w:type="spellEnd"/>
      <w:r w:rsidRPr="00CF350F">
        <w:t xml:space="preserve"> </w:t>
      </w:r>
      <w:proofErr w:type="spellStart"/>
      <w:r w:rsidRPr="00CF350F">
        <w:t>kunde</w:t>
      </w:r>
      <w:proofErr w:type="spellEnd"/>
      <w:r w:rsidRPr="00CF350F">
        <w:t xml:space="preserve">. </w:t>
      </w:r>
      <w:r w:rsidRPr="00CF350F">
        <w:br/>
      </w:r>
      <w:proofErr w:type="spellStart"/>
      <w:r w:rsidRPr="00CF350F">
        <w:t>Vedlagt</w:t>
      </w:r>
      <w:proofErr w:type="spellEnd"/>
      <w:r w:rsidRPr="00CF350F">
        <w:t xml:space="preserve"> </w:t>
      </w:r>
      <w:proofErr w:type="spellStart"/>
      <w:r w:rsidRPr="00CF350F">
        <w:t>fremsendes</w:t>
      </w:r>
      <w:proofErr w:type="spellEnd"/>
      <w:r w:rsidRPr="00CF350F">
        <w:t xml:space="preserve"> Faktura nr.:  </w:t>
      </w:r>
      <w:sdt>
        <w:sdtPr>
          <w:alias w:val="#Nav: /Header/DocumentNo"/>
          <w:tag w:val="#Nav: Standard_Sales_Invoice/1306"/>
          <w:id w:val="311769002"/>
          <w:placeholder>
            <w:docPart w:val="BEE14C00294442499682BD60DBBA2160"/>
          </w:placeholder>
          <w:dataBinding w:prefixMappings="xmlns:ns0='urn:microsoft-dynamics-nav/reports/Standard_Sales_Invoice/1306/'" w:xpath="/ns0:NavWordReportXmlPart[1]/ns0:Header[1]/ns0:DocumentNo[1]" w:storeItemID="{0170F0DF-CFF2-49D0-8723-A5AD8273270D}"/>
          <w:text/>
        </w:sdtPr>
        <w:sdtEndPr/>
        <w:sdtContent>
          <w:proofErr w:type="spellStart"/>
          <w:r w:rsidRPr="00CF350F">
            <w:t>DocumentNo</w:t>
          </w:r>
          <w:proofErr w:type="spellEnd"/>
        </w:sdtContent>
      </w:sdt>
      <w:r w:rsidRPr="00CF350F">
        <w:br/>
        <w:t xml:space="preserve">Track </w:t>
      </w:r>
      <w:proofErr w:type="spellStart"/>
      <w:r w:rsidRPr="00CF350F">
        <w:t>evt</w:t>
      </w:r>
      <w:proofErr w:type="spellEnd"/>
      <w:r w:rsidRPr="00CF350F">
        <w:t xml:space="preserve">. </w:t>
      </w:r>
      <w:proofErr w:type="spellStart"/>
      <w:r w:rsidRPr="00CF350F">
        <w:t>pakken</w:t>
      </w:r>
      <w:proofErr w:type="spellEnd"/>
      <w:r w:rsidRPr="00CF350F">
        <w:t xml:space="preserve">: </w:t>
      </w:r>
      <w:r w:rsidR="00803E6C" w:rsidRPr="00CF350F">
        <w:t>https://gls-group.eu/DK/da/find-pakke?match=</w:t>
      </w:r>
      <w:sdt>
        <w:sdtPr>
          <w:alias w:val="#Nav: /Header/PackageTrackingNo"/>
          <w:tag w:val="#Nav: Standard_Sales_Invoice/1306"/>
          <w:id w:val="1657793933"/>
          <w:placeholder>
            <w:docPart w:val="E4BFB7F1C8924D38AE93852C033B25AE"/>
          </w:placeholder>
          <w:dataBinding w:prefixMappings="xmlns:ns0='urn:microsoft-dynamics-nav/reports/Standard_Sales_Invoice/1306/'" w:xpath="/ns0:NavWordReportXmlPart[1]/ns0:Header[1]/ns0:PackageTrackingNo[1]" w:storeItemID="{0170F0DF-CFF2-49D0-8723-A5AD8273270D}"/>
          <w:text/>
        </w:sdtPr>
        <w:sdtEndPr/>
        <w:sdtContent>
          <w:r w:rsidR="00803E6C" w:rsidRPr="00CF350F">
            <w:t>PackageTrackingNo</w:t>
          </w:r>
        </w:sdtContent>
      </w:sdt>
      <w:r w:rsidR="00803E6C" w:rsidRPr="00CF350F">
        <w:br/>
        <w:t xml:space="preserve"> </w:t>
      </w:r>
      <w:r w:rsidRPr="00CF350F">
        <w:t xml:space="preserve">Da vi </w:t>
      </w:r>
      <w:proofErr w:type="spellStart"/>
      <w:r w:rsidRPr="00CF350F">
        <w:t>pakker</w:t>
      </w:r>
      <w:proofErr w:type="spellEnd"/>
      <w:r w:rsidRPr="00CF350F">
        <w:t xml:space="preserve"> og lager e-</w:t>
      </w:r>
      <w:proofErr w:type="spellStart"/>
      <w:r w:rsidRPr="00CF350F">
        <w:t>fakturaen</w:t>
      </w:r>
      <w:proofErr w:type="spellEnd"/>
      <w:r w:rsidRPr="00CF350F">
        <w:t xml:space="preserve"> </w:t>
      </w:r>
      <w:proofErr w:type="spellStart"/>
      <w:r w:rsidRPr="00CF350F">
        <w:t>samtidig</w:t>
      </w:r>
      <w:proofErr w:type="spellEnd"/>
      <w:r w:rsidRPr="00CF350F">
        <w:t xml:space="preserve">, </w:t>
      </w:r>
      <w:proofErr w:type="spellStart"/>
      <w:r w:rsidRPr="00CF350F">
        <w:t>vil</w:t>
      </w:r>
      <w:proofErr w:type="spellEnd"/>
      <w:r w:rsidRPr="00CF350F">
        <w:t xml:space="preserve"> </w:t>
      </w:r>
      <w:proofErr w:type="spellStart"/>
      <w:r w:rsidRPr="00CF350F">
        <w:t>efakturaen</w:t>
      </w:r>
      <w:proofErr w:type="spellEnd"/>
      <w:r w:rsidRPr="00CF350F">
        <w:t xml:space="preserve"> </w:t>
      </w:r>
      <w:proofErr w:type="spellStart"/>
      <w:r w:rsidRPr="00CF350F">
        <w:t>typisk</w:t>
      </w:r>
      <w:proofErr w:type="spellEnd"/>
      <w:r w:rsidRPr="00CF350F">
        <w:t xml:space="preserve"> </w:t>
      </w:r>
      <w:proofErr w:type="spellStart"/>
      <w:r w:rsidRPr="00CF350F">
        <w:t>ankomme</w:t>
      </w:r>
      <w:proofErr w:type="spellEnd"/>
      <w:r w:rsidRPr="00CF350F">
        <w:t xml:space="preserve"> </w:t>
      </w:r>
      <w:proofErr w:type="spellStart"/>
      <w:r w:rsidRPr="00CF350F">
        <w:t>Dere</w:t>
      </w:r>
      <w:proofErr w:type="spellEnd"/>
      <w:r w:rsidRPr="00CF350F">
        <w:t xml:space="preserve"> 2-4 </w:t>
      </w:r>
      <w:proofErr w:type="spellStart"/>
      <w:r w:rsidRPr="00CF350F">
        <w:t>dager</w:t>
      </w:r>
      <w:proofErr w:type="spellEnd"/>
      <w:r w:rsidRPr="00CF350F">
        <w:t xml:space="preserve"> FØR </w:t>
      </w:r>
      <w:proofErr w:type="spellStart"/>
      <w:r w:rsidRPr="00CF350F">
        <w:t>varene</w:t>
      </w:r>
      <w:proofErr w:type="spellEnd"/>
      <w:r w:rsidRPr="00CF350F">
        <w:t xml:space="preserve">. </w:t>
      </w:r>
      <w:r w:rsidRPr="00CF350F">
        <w:br/>
      </w:r>
      <w:proofErr w:type="spellStart"/>
      <w:r w:rsidRPr="00CF350F">
        <w:t>Spørsmål</w:t>
      </w:r>
      <w:proofErr w:type="spellEnd"/>
      <w:r w:rsidRPr="00CF350F">
        <w:t xml:space="preserve"> </w:t>
      </w:r>
      <w:proofErr w:type="spellStart"/>
      <w:r w:rsidRPr="00CF350F">
        <w:t>vedr</w:t>
      </w:r>
      <w:proofErr w:type="spellEnd"/>
      <w:r w:rsidRPr="00CF350F">
        <w:t xml:space="preserve">. </w:t>
      </w:r>
      <w:proofErr w:type="spellStart"/>
      <w:r w:rsidRPr="00CF350F">
        <w:t>fakturaen</w:t>
      </w:r>
      <w:proofErr w:type="spellEnd"/>
      <w:r w:rsidRPr="00CF350F">
        <w:t xml:space="preserve"> </w:t>
      </w:r>
      <w:proofErr w:type="spellStart"/>
      <w:r w:rsidRPr="00CF350F">
        <w:t>kan</w:t>
      </w:r>
      <w:proofErr w:type="spellEnd"/>
      <w:r w:rsidRPr="00CF350F">
        <w:t xml:space="preserve"> </w:t>
      </w:r>
      <w:proofErr w:type="spellStart"/>
      <w:r w:rsidRPr="00CF350F">
        <w:t>stilles</w:t>
      </w:r>
      <w:proofErr w:type="spellEnd"/>
      <w:r w:rsidRPr="00CF350F">
        <w:t xml:space="preserve"> </w:t>
      </w:r>
      <w:proofErr w:type="spellStart"/>
      <w:r w:rsidRPr="00CF350F">
        <w:t>til</w:t>
      </w:r>
      <w:proofErr w:type="spellEnd"/>
      <w:r w:rsidRPr="00CF350F">
        <w:t xml:space="preserve"> </w:t>
      </w:r>
      <w:hyperlink r:id="rId8" w:history="1">
        <w:r w:rsidRPr="00CF350F">
          <w:rPr>
            <w:rStyle w:val="Hyperlink"/>
          </w:rPr>
          <w:t>info@innotec.nu</w:t>
        </w:r>
      </w:hyperlink>
      <w:r w:rsidRPr="00CF350F">
        <w:t xml:space="preserve"> </w:t>
      </w:r>
      <w:proofErr w:type="spellStart"/>
      <w:r w:rsidRPr="00CF350F">
        <w:t>eller</w:t>
      </w:r>
      <w:proofErr w:type="spellEnd"/>
      <w:r w:rsidRPr="00CF350F">
        <w:t xml:space="preserve"> </w:t>
      </w:r>
      <w:proofErr w:type="spellStart"/>
      <w:r w:rsidRPr="00CF350F">
        <w:t>til</w:t>
      </w:r>
      <w:proofErr w:type="spellEnd"/>
      <w:r w:rsidRPr="00CF350F">
        <w:t xml:space="preserve"> </w:t>
      </w:r>
      <w:proofErr w:type="spellStart"/>
      <w:r w:rsidRPr="00CF350F">
        <w:t>kontoret</w:t>
      </w:r>
      <w:proofErr w:type="spellEnd"/>
      <w:r w:rsidRPr="00CF350F">
        <w:t xml:space="preserve"> </w:t>
      </w:r>
      <w:proofErr w:type="spellStart"/>
      <w:r w:rsidRPr="00CF350F">
        <w:t>på</w:t>
      </w:r>
      <w:proofErr w:type="spellEnd"/>
      <w:r w:rsidRPr="00CF350F">
        <w:t xml:space="preserve"> </w:t>
      </w:r>
      <w:proofErr w:type="spellStart"/>
      <w:r w:rsidRPr="00CF350F">
        <w:t>tlf</w:t>
      </w:r>
      <w:proofErr w:type="spellEnd"/>
      <w:r w:rsidRPr="00CF350F">
        <w:t xml:space="preserve">: 69390000. </w:t>
      </w:r>
      <w:r w:rsidRPr="00CF350F">
        <w:br/>
      </w:r>
      <w:proofErr w:type="spellStart"/>
      <w:r w:rsidRPr="00CF350F">
        <w:t>Dersom</w:t>
      </w:r>
      <w:proofErr w:type="spellEnd"/>
      <w:r w:rsidRPr="00CF350F">
        <w:t xml:space="preserve"> du har </w:t>
      </w:r>
      <w:proofErr w:type="spellStart"/>
      <w:r w:rsidRPr="00CF350F">
        <w:t>problemer</w:t>
      </w:r>
      <w:proofErr w:type="spellEnd"/>
      <w:r w:rsidRPr="00CF350F">
        <w:t xml:space="preserve"> med å </w:t>
      </w:r>
      <w:proofErr w:type="spellStart"/>
      <w:r w:rsidRPr="00CF350F">
        <w:t>åpne</w:t>
      </w:r>
      <w:proofErr w:type="spellEnd"/>
      <w:r w:rsidRPr="00CF350F">
        <w:t xml:space="preserve"> </w:t>
      </w:r>
      <w:proofErr w:type="spellStart"/>
      <w:r w:rsidRPr="00CF350F">
        <w:t>vedlegget</w:t>
      </w:r>
      <w:proofErr w:type="spellEnd"/>
      <w:r w:rsidRPr="00CF350F">
        <w:t xml:space="preserve"> </w:t>
      </w:r>
      <w:proofErr w:type="spellStart"/>
      <w:r w:rsidRPr="00CF350F">
        <w:t>kan</w:t>
      </w:r>
      <w:proofErr w:type="spellEnd"/>
      <w:r w:rsidRPr="00CF350F">
        <w:t xml:space="preserve"> det </w:t>
      </w:r>
      <w:proofErr w:type="spellStart"/>
      <w:r w:rsidRPr="00CF350F">
        <w:t>være</w:t>
      </w:r>
      <w:proofErr w:type="spellEnd"/>
      <w:r w:rsidRPr="00CF350F">
        <w:t xml:space="preserve"> at du har </w:t>
      </w:r>
      <w:proofErr w:type="spellStart"/>
      <w:r w:rsidRPr="00CF350F">
        <w:t>en</w:t>
      </w:r>
      <w:proofErr w:type="spellEnd"/>
      <w:r w:rsidRPr="00CF350F">
        <w:t xml:space="preserve"> for </w:t>
      </w:r>
      <w:proofErr w:type="spellStart"/>
      <w:r w:rsidRPr="00CF350F">
        <w:t>gammel</w:t>
      </w:r>
      <w:proofErr w:type="spellEnd"/>
      <w:r w:rsidRPr="00CF350F">
        <w:t xml:space="preserve"> </w:t>
      </w:r>
      <w:proofErr w:type="spellStart"/>
      <w:r w:rsidRPr="00CF350F">
        <w:t>utgave</w:t>
      </w:r>
      <w:proofErr w:type="spellEnd"/>
      <w:r w:rsidRPr="00CF350F">
        <w:t xml:space="preserve"> av Acrobat Reader. </w:t>
      </w:r>
      <w:r w:rsidRPr="00CF350F">
        <w:br/>
      </w:r>
      <w:proofErr w:type="spellStart"/>
      <w:r w:rsidRPr="00CF350F">
        <w:t>Venligst</w:t>
      </w:r>
      <w:proofErr w:type="spellEnd"/>
      <w:r w:rsidRPr="00CF350F">
        <w:t xml:space="preserve"> </w:t>
      </w:r>
      <w:proofErr w:type="spellStart"/>
      <w:r w:rsidRPr="00CF350F">
        <w:t>oppgrader</w:t>
      </w:r>
      <w:proofErr w:type="spellEnd"/>
      <w:r w:rsidRPr="00CF350F">
        <w:t xml:space="preserve"> </w:t>
      </w:r>
      <w:proofErr w:type="spellStart"/>
      <w:r w:rsidRPr="00CF350F">
        <w:t>til</w:t>
      </w:r>
      <w:proofErr w:type="spellEnd"/>
      <w:r w:rsidRPr="00CF350F">
        <w:t xml:space="preserve"> </w:t>
      </w:r>
      <w:proofErr w:type="spellStart"/>
      <w:r w:rsidRPr="00CF350F">
        <w:t>nyeste</w:t>
      </w:r>
      <w:proofErr w:type="spellEnd"/>
      <w:r w:rsidRPr="00CF350F">
        <w:t xml:space="preserve"> </w:t>
      </w:r>
      <w:proofErr w:type="spellStart"/>
      <w:r w:rsidRPr="00CF350F">
        <w:t>versjon</w:t>
      </w:r>
      <w:proofErr w:type="spellEnd"/>
      <w:r w:rsidRPr="00CF350F">
        <w:t xml:space="preserve">. Gratis download </w:t>
      </w:r>
      <w:hyperlink r:id="rId9" w:history="1">
        <w:r w:rsidRPr="00CF350F">
          <w:rPr>
            <w:rStyle w:val="Hyperlink"/>
          </w:rPr>
          <w:t>http://get.adobe.com/no/reader</w:t>
        </w:r>
      </w:hyperlink>
      <w:r w:rsidRPr="00CF350F">
        <w:t xml:space="preserve"> </w:t>
      </w:r>
      <w:r w:rsidRPr="00CF350F">
        <w:br/>
      </w:r>
      <w:proofErr w:type="spellStart"/>
      <w:r w:rsidRPr="00CF350F">
        <w:t>Hvis</w:t>
      </w:r>
      <w:proofErr w:type="spellEnd"/>
      <w:r w:rsidRPr="00CF350F">
        <w:t xml:space="preserve"> </w:t>
      </w:r>
      <w:proofErr w:type="spellStart"/>
      <w:r w:rsidRPr="00CF350F">
        <w:t>dette</w:t>
      </w:r>
      <w:proofErr w:type="spellEnd"/>
      <w:r w:rsidRPr="00CF350F">
        <w:t xml:space="preserve"> </w:t>
      </w:r>
      <w:proofErr w:type="spellStart"/>
      <w:r w:rsidRPr="00CF350F">
        <w:t>ikke</w:t>
      </w:r>
      <w:proofErr w:type="spellEnd"/>
      <w:r w:rsidRPr="00CF350F">
        <w:t xml:space="preserve"> </w:t>
      </w:r>
      <w:proofErr w:type="spellStart"/>
      <w:r w:rsidRPr="00CF350F">
        <w:t>hjelper</w:t>
      </w:r>
      <w:proofErr w:type="spellEnd"/>
      <w:r w:rsidRPr="00CF350F">
        <w:t xml:space="preserve">, send </w:t>
      </w:r>
      <w:proofErr w:type="spellStart"/>
      <w:r w:rsidRPr="00CF350F">
        <w:t>en</w:t>
      </w:r>
      <w:proofErr w:type="spellEnd"/>
      <w:r w:rsidRPr="00CF350F">
        <w:t xml:space="preserve"> e-post </w:t>
      </w:r>
      <w:proofErr w:type="spellStart"/>
      <w:r w:rsidRPr="00CF350F">
        <w:t>til</w:t>
      </w:r>
      <w:proofErr w:type="spellEnd"/>
      <w:r w:rsidRPr="00CF350F">
        <w:t xml:space="preserve"> </w:t>
      </w:r>
      <w:hyperlink r:id="rId10" w:history="1">
        <w:r w:rsidRPr="00CF350F">
          <w:rPr>
            <w:rStyle w:val="Hyperlink"/>
          </w:rPr>
          <w:t>support@innotec.nu</w:t>
        </w:r>
      </w:hyperlink>
      <w:r w:rsidRPr="00CF350F">
        <w:t xml:space="preserve">. </w:t>
      </w:r>
    </w:p>
    <w:p w14:paraId="5B423F54" w14:textId="542071BD" w:rsidR="0033317E" w:rsidRPr="00CF350F" w:rsidRDefault="0033317E" w:rsidP="00CF350F">
      <w:r w:rsidRPr="00CF350F">
        <w:t xml:space="preserve">MVH/ INNOTEC </w:t>
      </w:r>
    </w:p>
    <w:p w14:paraId="7AFBB8FE" w14:textId="77777777" w:rsidR="0033317E" w:rsidRPr="00CF350F" w:rsidRDefault="0033317E" w:rsidP="00CF350F"/>
    <w:p w14:paraId="03FF1015" w14:textId="77777777" w:rsidR="009D1722" w:rsidRPr="00CF350F" w:rsidRDefault="009D1722" w:rsidP="00CF350F"/>
    <w:p w14:paraId="2A521F33" w14:textId="03C90858" w:rsidR="00B323DD" w:rsidRDefault="002B491B" w:rsidP="00B323DD">
      <w:pPr>
        <w:rPr>
          <w:rFonts w:ascii="Bookman Old Style" w:hAnsi="Bookman Old Style"/>
          <w:color w:val="0000FF"/>
          <w:sz w:val="20"/>
          <w:szCs w:val="20"/>
          <w:u w:val="single"/>
          <w:lang w:eastAsia="da-DK"/>
        </w:rPr>
      </w:pPr>
      <w:r>
        <w:rPr>
          <w:rFonts w:ascii="Bookman Old Style" w:hAnsi="Bookman Old Style"/>
          <w:sz w:val="20"/>
          <w:szCs w:val="20"/>
          <w:lang w:val="sv-SE" w:eastAsia="da-DK"/>
        </w:rPr>
        <w:t xml:space="preserve"> </w:t>
      </w:r>
      <w:bookmarkStart w:id="0" w:name="_GoBack"/>
      <w:bookmarkEnd w:id="0"/>
    </w:p>
    <w:p w14:paraId="6B18B4F1" w14:textId="77777777" w:rsidR="009D1722" w:rsidRPr="00CF350F" w:rsidRDefault="009D1722" w:rsidP="00CF350F"/>
    <w:sectPr w:rsidR="009D1722" w:rsidRPr="00CF350F" w:rsidSect="0090637C">
      <w:headerReference w:type="default" r:id="rId11"/>
      <w:footerReference w:type="defaul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CD884" w14:textId="77777777" w:rsidR="00245992" w:rsidRDefault="00245992" w:rsidP="00E40C63">
      <w:pPr>
        <w:spacing w:after="0"/>
      </w:pPr>
      <w:r>
        <w:separator/>
      </w:r>
    </w:p>
  </w:endnote>
  <w:endnote w:type="continuationSeparator" w:id="0">
    <w:p w14:paraId="60EAFFB7" w14:textId="77777777" w:rsidR="00245992" w:rsidRDefault="0024599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B02311" w:rsidRPr="00982950" w14:paraId="7E831C3B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B02311" w14:paraId="1ABBC2D7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AA22D96" w14:textId="77777777" w:rsidR="00B02311" w:rsidRDefault="00B02311" w:rsidP="0090637C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302E626F" w14:textId="77777777" w:rsidR="00B02311" w:rsidRDefault="00B02311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06DEF075" w14:textId="77777777" w:rsidR="00B02311" w:rsidRPr="001D1CE2" w:rsidRDefault="00B02311" w:rsidP="001D1CE2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02311" w14:paraId="78AEDBC3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14:paraId="7FD3BAB6" w14:textId="77777777" w:rsidR="00B02311" w:rsidRDefault="00B0231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B02311" w14:paraId="641F9E43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6731CD96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CA8D62B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42D384A" w14:textId="77777777" w:rsidR="00B02311" w:rsidRDefault="00B02311" w:rsidP="00C43401">
              <w:pPr>
                <w:pStyle w:val="Overskrift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05D554B7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B02311" w:rsidRPr="00F83594" w14:paraId="7238CDEE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2C074982" w14:textId="77777777" w:rsidR="00B02311" w:rsidRPr="00F83594" w:rsidRDefault="00B0231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2E9BB98C" w14:textId="77777777" w:rsidR="00B02311" w:rsidRPr="00F83594" w:rsidRDefault="00B0231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272A07FA" w14:textId="77777777" w:rsidR="00B02311" w:rsidRPr="00F83594" w:rsidRDefault="00B0231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1280CCAD" w14:textId="77777777" w:rsidR="00B02311" w:rsidRPr="00F83594" w:rsidRDefault="00B0231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B02311" w14:paraId="52C4FD0F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08410F70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42F9E56C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07E340BF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34379111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B02311" w:rsidRPr="00F83594" w14:paraId="4B72EC1F" w14:textId="77777777" w:rsidTr="0090637C">
      <w:tc>
        <w:tcPr>
          <w:tcW w:w="1250" w:type="pct"/>
        </w:tcPr>
        <w:p w14:paraId="6A2D1804" w14:textId="77777777" w:rsidR="00B02311" w:rsidRPr="00F83594" w:rsidRDefault="002B491B" w:rsidP="005C497A">
          <w:pPr>
            <w:pStyle w:val="Ingenafstand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="00B02311" w:rsidRPr="00F83594">
                <w:rPr>
                  <w:lang w:val="da-DK"/>
                </w:rPr>
                <w:t>CompanyBankBranchNo</w:t>
              </w:r>
            </w:sdtContent>
          </w:sdt>
          <w:r w:rsidR="00B0231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="00B0231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EFF3D0C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00D5EF46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2A48F1D9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12D941E3" w14:textId="77777777" w:rsidR="00B02311" w:rsidRPr="005C497A" w:rsidRDefault="00B0231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14A60" w14:textId="77777777" w:rsidR="00245992" w:rsidRDefault="00245992" w:rsidP="00E40C63">
      <w:pPr>
        <w:spacing w:after="0"/>
      </w:pPr>
      <w:r>
        <w:separator/>
      </w:r>
    </w:p>
  </w:footnote>
  <w:footnote w:type="continuationSeparator" w:id="0">
    <w:p w14:paraId="194F2576" w14:textId="77777777" w:rsidR="00245992" w:rsidRDefault="0024599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B02311" w14:paraId="0077144A" w14:textId="77777777" w:rsidTr="00CD6D5D">
      <w:tc>
        <w:tcPr>
          <w:tcW w:w="2929" w:type="pct"/>
        </w:tcPr>
        <w:p w14:paraId="62A49CCC" w14:textId="77777777" w:rsidR="00B02311" w:rsidRPr="00C43401" w:rsidRDefault="002B491B" w:rsidP="00C43401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B02311" w:rsidRP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="00B02311" w:rsidRP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B02311" w:rsidRPr="00C43401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14:paraId="6020212A" w14:textId="77777777" w:rsidR="00B02311" w:rsidRDefault="00B02311" w:rsidP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4BA5270B" w14:textId="77777777" w:rsidR="00B02311" w:rsidRDefault="002B491B" w:rsidP="00C43401">
          <w:pPr>
            <w:pStyle w:val="Ingenafstand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="00B02311" w:rsidRPr="00204F31">
                <w:t>Page_Lbl</w:t>
              </w:r>
              <w:proofErr w:type="spellEnd"/>
            </w:sdtContent>
          </w:sdt>
          <w:r w:rsidR="00B02311" w:rsidRPr="00204F31">
            <w:t xml:space="preserve">  </w:t>
          </w:r>
          <w:r w:rsidR="00B02311" w:rsidRPr="00204F31">
            <w:rPr>
              <w:bCs/>
            </w:rPr>
            <w:fldChar w:fldCharType="begin"/>
          </w:r>
          <w:r w:rsidR="00B02311" w:rsidRPr="00204F31">
            <w:rPr>
              <w:bCs/>
            </w:rPr>
            <w:instrText xml:space="preserve"> PAGE  \* Arabic  \* MERGEFORMAT </w:instrText>
          </w:r>
          <w:r w:rsidR="00B02311" w:rsidRPr="00204F31">
            <w:rPr>
              <w:bCs/>
            </w:rPr>
            <w:fldChar w:fldCharType="separate"/>
          </w:r>
          <w:r w:rsidR="00B02311">
            <w:rPr>
              <w:bCs/>
              <w:noProof/>
            </w:rPr>
            <w:t>2</w:t>
          </w:r>
          <w:r w:rsidR="00B02311" w:rsidRPr="00204F31">
            <w:rPr>
              <w:bCs/>
            </w:rPr>
            <w:fldChar w:fldCharType="end"/>
          </w:r>
          <w:r w:rsidR="00B02311" w:rsidRPr="00204F31">
            <w:t xml:space="preserve"> / </w:t>
          </w:r>
          <w:r w:rsidR="00B02311" w:rsidRPr="00204F31">
            <w:rPr>
              <w:bCs/>
            </w:rPr>
            <w:fldChar w:fldCharType="begin"/>
          </w:r>
          <w:r w:rsidR="00B02311" w:rsidRPr="00204F31">
            <w:rPr>
              <w:bCs/>
            </w:rPr>
            <w:instrText xml:space="preserve"> NUMPAGES  \* Arabic  \* MERGEFORMAT </w:instrText>
          </w:r>
          <w:r w:rsidR="00B02311" w:rsidRPr="00204F31">
            <w:rPr>
              <w:bCs/>
            </w:rPr>
            <w:fldChar w:fldCharType="separate"/>
          </w:r>
          <w:r w:rsidR="00B02311">
            <w:rPr>
              <w:bCs/>
              <w:noProof/>
            </w:rPr>
            <w:t>2</w:t>
          </w:r>
          <w:r w:rsidR="00B0231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19D7A239" w14:textId="77777777" w:rsidR="00B02311" w:rsidRDefault="00B02311" w:rsidP="00C43401">
          <w:pPr>
            <w:pStyle w:val="Sidehoved"/>
            <w:jc w:val="right"/>
            <w:rPr>
              <w:b/>
            </w:rPr>
          </w:pPr>
        </w:p>
      </w:tc>
    </w:tr>
  </w:tbl>
  <w:p w14:paraId="73521B78" w14:textId="77777777" w:rsidR="00B02311" w:rsidRPr="001D1CE2" w:rsidRDefault="00B02311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444A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5EF8"/>
    <w:rsid w:val="0008693A"/>
    <w:rsid w:val="000A4801"/>
    <w:rsid w:val="000A665A"/>
    <w:rsid w:val="000D4422"/>
    <w:rsid w:val="000D5A6D"/>
    <w:rsid w:val="000E071F"/>
    <w:rsid w:val="000F2672"/>
    <w:rsid w:val="00103846"/>
    <w:rsid w:val="0011275C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E7C54"/>
    <w:rsid w:val="001F76A3"/>
    <w:rsid w:val="0020108A"/>
    <w:rsid w:val="002334A5"/>
    <w:rsid w:val="00235CA0"/>
    <w:rsid w:val="00245992"/>
    <w:rsid w:val="00245B0E"/>
    <w:rsid w:val="00261876"/>
    <w:rsid w:val="0026269B"/>
    <w:rsid w:val="002669DB"/>
    <w:rsid w:val="00273BA9"/>
    <w:rsid w:val="002910F7"/>
    <w:rsid w:val="00294966"/>
    <w:rsid w:val="0029628E"/>
    <w:rsid w:val="002A29DF"/>
    <w:rsid w:val="002A382C"/>
    <w:rsid w:val="002B491B"/>
    <w:rsid w:val="002B5226"/>
    <w:rsid w:val="002B6B46"/>
    <w:rsid w:val="002C05A4"/>
    <w:rsid w:val="002D7EC8"/>
    <w:rsid w:val="002E2A56"/>
    <w:rsid w:val="002F74D1"/>
    <w:rsid w:val="0033317E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3664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8738F"/>
    <w:rsid w:val="00795DA3"/>
    <w:rsid w:val="00797305"/>
    <w:rsid w:val="007A0A2F"/>
    <w:rsid w:val="007B235B"/>
    <w:rsid w:val="007C3470"/>
    <w:rsid w:val="007E323C"/>
    <w:rsid w:val="00802B5B"/>
    <w:rsid w:val="008033F9"/>
    <w:rsid w:val="00803E6C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66C8C"/>
    <w:rsid w:val="00892F16"/>
    <w:rsid w:val="008B217C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096A"/>
    <w:rsid w:val="009B485A"/>
    <w:rsid w:val="009C64B4"/>
    <w:rsid w:val="009C7016"/>
    <w:rsid w:val="009D172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2083"/>
    <w:rsid w:val="00AA37AC"/>
    <w:rsid w:val="00AA7326"/>
    <w:rsid w:val="00AF1EDD"/>
    <w:rsid w:val="00AF4452"/>
    <w:rsid w:val="00AF62CA"/>
    <w:rsid w:val="00B01DA6"/>
    <w:rsid w:val="00B02311"/>
    <w:rsid w:val="00B10D67"/>
    <w:rsid w:val="00B11671"/>
    <w:rsid w:val="00B22FDE"/>
    <w:rsid w:val="00B23D05"/>
    <w:rsid w:val="00B323DD"/>
    <w:rsid w:val="00B32D4B"/>
    <w:rsid w:val="00B402B9"/>
    <w:rsid w:val="00B437D5"/>
    <w:rsid w:val="00B43D8E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C45E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D6D5D"/>
    <w:rsid w:val="00CE4EFC"/>
    <w:rsid w:val="00CF350F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034C0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5401A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2DC5E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45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45E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B1167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1167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54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notec.n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upport@innotec.n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.adobe.com/no/reade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EE14C00294442499682BD60DBBA21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86598F-FE26-4B48-A0C6-AAA966A2F149}"/>
      </w:docPartPr>
      <w:docPartBody>
        <w:p w:rsidR="00FD567E" w:rsidRDefault="00B915D9" w:rsidP="00B915D9">
          <w:pPr>
            <w:pStyle w:val="BEE14C00294442499682BD60DBBA2160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4BFB7F1C8924D38AE93852C033B25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3F4CAE-3FE4-42D3-9A72-50B05B50E92A}"/>
      </w:docPartPr>
      <w:docPartBody>
        <w:p w:rsidR="00FD567E" w:rsidRDefault="00B915D9" w:rsidP="00B915D9">
          <w:pPr>
            <w:pStyle w:val="E4BFB7F1C8924D38AE93852C033B25AE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30E4F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0348D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270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15D9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046F3"/>
    <w:rsid w:val="00E72344"/>
    <w:rsid w:val="00F635C5"/>
    <w:rsid w:val="00F64A28"/>
    <w:rsid w:val="00F97378"/>
    <w:rsid w:val="00FD1359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915D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F76CF5944672494EADBE0111521A9EDA">
    <w:name w:val="F76CF5944672494EADBE0111521A9EDA"/>
    <w:rsid w:val="00591270"/>
    <w:rPr>
      <w:lang w:val="da-DK" w:eastAsia="da-DK"/>
    </w:rPr>
  </w:style>
  <w:style w:type="paragraph" w:customStyle="1" w:styleId="15D212998C5D412BB0A1CD8AF41F1288">
    <w:name w:val="15D212998C5D412BB0A1CD8AF41F1288"/>
    <w:rsid w:val="00030E4F"/>
    <w:pPr>
      <w:spacing w:after="200" w:line="240" w:lineRule="auto"/>
    </w:pPr>
    <w:rPr>
      <w:rFonts w:eastAsiaTheme="minorHAnsi"/>
    </w:rPr>
  </w:style>
  <w:style w:type="paragraph" w:customStyle="1" w:styleId="BEE14C00294442499682BD60DBBA2160">
    <w:name w:val="BEE14C00294442499682BD60DBBA2160"/>
    <w:rsid w:val="00B915D9"/>
    <w:rPr>
      <w:lang w:val="da-DK" w:eastAsia="da-DK"/>
    </w:rPr>
  </w:style>
  <w:style w:type="paragraph" w:customStyle="1" w:styleId="E4BFB7F1C8924D38AE93852C033B25AE">
    <w:name w:val="E4BFB7F1C8924D38AE93852C033B25AE"/>
    <w:rsid w:val="00B915D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21FA479C-917C-4FC5-933C-A67AB90C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2019-08-30T13:09:00Z</dcterms:modified>
</cp:coreProperties>
</file>