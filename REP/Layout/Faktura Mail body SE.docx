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11FEB" w14:textId="5C25E7CE" w:rsidR="0036347A" w:rsidRDefault="0036347A" w:rsidP="0036347A">
      <w:r>
        <w:t xml:space="preserve"> </w:t>
      </w:r>
      <w:proofErr w:type="spellStart"/>
      <w:r w:rsidR="009925CB" w:rsidRPr="0036347A">
        <w:t>Kära</w:t>
      </w:r>
      <w:proofErr w:type="spellEnd"/>
      <w:r w:rsidR="009925CB" w:rsidRPr="0036347A">
        <w:t xml:space="preserve"> </w:t>
      </w:r>
      <w:proofErr w:type="spellStart"/>
      <w:r w:rsidR="009925CB" w:rsidRPr="0036347A">
        <w:t>Kund</w:t>
      </w:r>
      <w:proofErr w:type="spellEnd"/>
      <w:r w:rsidR="009925CB" w:rsidRPr="0036347A">
        <w:t xml:space="preserve">! </w:t>
      </w:r>
      <w:proofErr w:type="spellStart"/>
      <w:r w:rsidR="009925CB" w:rsidRPr="0036347A">
        <w:t>Bifogat</w:t>
      </w:r>
      <w:proofErr w:type="spellEnd"/>
      <w:r w:rsidR="009925CB" w:rsidRPr="0036347A">
        <w:t xml:space="preserve"> </w:t>
      </w:r>
      <w:proofErr w:type="spellStart"/>
      <w:r w:rsidR="009925CB" w:rsidRPr="0036347A">
        <w:t>skickas</w:t>
      </w:r>
      <w:proofErr w:type="spellEnd"/>
      <w:r w:rsidR="009925CB" w:rsidRPr="0036347A">
        <w:t xml:space="preserve"> Faktura nr</w:t>
      </w:r>
      <w:r w:rsidRPr="00866C8C">
        <w:t xml:space="preserve">.:  </w:t>
      </w:r>
      <w:sdt>
        <w:sdtPr>
          <w:alias w:val="#Nav: /Header/DocumentNo"/>
          <w:tag w:val="#Nav: Standard_Sales_Invoice/1306"/>
          <w:id w:val="889002854"/>
          <w:placeholder>
            <w:docPart w:val="813CB41CBFA749F1B39C238E57594494"/>
          </w:placeholder>
          <w:dataBinding w:prefixMappings="xmlns:ns0='urn:microsoft-dynamics-nav/reports/Standard_Sales_Invoice/1306/'" w:xpath="/ns0:NavWordReportXmlPart[1]/ns0:Header[1]/ns0:DocumentNo[1]" w:storeItemID="{0170F0DF-CFF2-49D0-8723-A5AD8273270D}"/>
          <w:text/>
        </w:sdtPr>
        <w:sdtContent>
          <w:proofErr w:type="spellStart"/>
          <w:r w:rsidRPr="00866C8C">
            <w:t>DocumentNo</w:t>
          </w:r>
          <w:proofErr w:type="spellEnd"/>
        </w:sdtContent>
      </w:sdt>
      <w:r w:rsidRPr="00866C8C">
        <w:t xml:space="preserve"> </w:t>
      </w:r>
      <w:r w:rsidRPr="00866C8C">
        <w:br/>
      </w:r>
      <w:r w:rsidR="009925CB" w:rsidRPr="0036347A">
        <w:t xml:space="preserve">Track </w:t>
      </w:r>
      <w:proofErr w:type="spellStart"/>
      <w:r w:rsidR="009925CB" w:rsidRPr="0036347A">
        <w:t>evt</w:t>
      </w:r>
      <w:proofErr w:type="spellEnd"/>
      <w:r w:rsidR="009925CB" w:rsidRPr="0036347A">
        <w:t xml:space="preserve">. </w:t>
      </w:r>
      <w:proofErr w:type="spellStart"/>
      <w:r w:rsidR="009925CB" w:rsidRPr="0036347A">
        <w:t>paketet</w:t>
      </w:r>
      <w:proofErr w:type="spellEnd"/>
      <w:r w:rsidR="009925CB" w:rsidRPr="0036347A">
        <w:t xml:space="preserve"> </w:t>
      </w:r>
      <w:proofErr w:type="spellStart"/>
      <w:r w:rsidR="009925CB" w:rsidRPr="0036347A">
        <w:t>här</w:t>
      </w:r>
      <w:proofErr w:type="spellEnd"/>
      <w:r w:rsidR="009925CB" w:rsidRPr="0036347A">
        <w:t xml:space="preserve">: </w:t>
      </w:r>
      <w:r w:rsidRPr="0036347A">
        <w:t>https://gls-group.eu/DK/da/find-pakke?match=</w:t>
      </w:r>
      <w:sdt>
        <w:sdtPr>
          <w:alias w:val="#Nav: /Header/PackageTrackingNo"/>
          <w:tag w:val="#Nav: Standard_Sales_Invoice/1306"/>
          <w:id w:val="1011798364"/>
          <w:placeholder>
            <w:docPart w:val="1328D6E606EA4A2D9220E66E81B1D7F5"/>
          </w:placeholder>
          <w:dataBinding w:prefixMappings="xmlns:ns0='urn:microsoft-dynamics-nav/reports/Standard_Sales_Invoice/1306/'" w:xpath="/ns0:NavWordReportXmlPart[1]/ns0:Header[1]/ns0:PackageTrackingNo[1]" w:storeItemID="{0170F0DF-CFF2-49D0-8723-A5AD8273270D}"/>
          <w:text/>
        </w:sdtPr>
        <w:sdtContent>
          <w:r w:rsidRPr="0036347A">
            <w:t>PackageTrackingNo</w:t>
          </w:r>
        </w:sdtContent>
      </w:sdt>
      <w:r w:rsidR="009925CB" w:rsidRPr="0036347A">
        <w:br/>
        <w:t xml:space="preserve">Om Ni </w:t>
      </w:r>
      <w:proofErr w:type="spellStart"/>
      <w:r w:rsidR="009925CB" w:rsidRPr="0036347A">
        <w:t>får</w:t>
      </w:r>
      <w:proofErr w:type="spellEnd"/>
      <w:r w:rsidR="009925CB" w:rsidRPr="0036347A">
        <w:t xml:space="preserve"> problem med </w:t>
      </w:r>
      <w:proofErr w:type="spellStart"/>
      <w:r w:rsidR="009925CB" w:rsidRPr="0036347A">
        <w:t>att</w:t>
      </w:r>
      <w:proofErr w:type="spellEnd"/>
      <w:r w:rsidR="009925CB" w:rsidRPr="0036347A">
        <w:t xml:space="preserve"> </w:t>
      </w:r>
      <w:proofErr w:type="spellStart"/>
      <w:r w:rsidR="009925CB" w:rsidRPr="0036347A">
        <w:t>öppna</w:t>
      </w:r>
      <w:proofErr w:type="spellEnd"/>
      <w:r w:rsidR="009925CB" w:rsidRPr="0036347A">
        <w:t xml:space="preserve"> den </w:t>
      </w:r>
      <w:proofErr w:type="spellStart"/>
      <w:r w:rsidR="009925CB" w:rsidRPr="0036347A">
        <w:t>bifogade</w:t>
      </w:r>
      <w:proofErr w:type="spellEnd"/>
      <w:r w:rsidR="009925CB" w:rsidRPr="0036347A">
        <w:t xml:space="preserve"> </w:t>
      </w:r>
      <w:proofErr w:type="spellStart"/>
      <w:r w:rsidR="009925CB" w:rsidRPr="0036347A">
        <w:t>filen</w:t>
      </w:r>
      <w:proofErr w:type="spellEnd"/>
      <w:r w:rsidR="009925CB" w:rsidRPr="0036347A">
        <w:t xml:space="preserve"> </w:t>
      </w:r>
      <w:proofErr w:type="spellStart"/>
      <w:r w:rsidR="009925CB" w:rsidRPr="0036347A">
        <w:t>kan</w:t>
      </w:r>
      <w:proofErr w:type="spellEnd"/>
      <w:r w:rsidR="009925CB" w:rsidRPr="0036347A">
        <w:t xml:space="preserve"> det </w:t>
      </w:r>
      <w:proofErr w:type="spellStart"/>
      <w:r w:rsidR="009925CB" w:rsidRPr="0036347A">
        <w:t>vara</w:t>
      </w:r>
      <w:proofErr w:type="spellEnd"/>
      <w:r w:rsidR="009925CB" w:rsidRPr="0036347A">
        <w:t xml:space="preserve"> </w:t>
      </w:r>
      <w:proofErr w:type="spellStart"/>
      <w:r w:rsidR="009925CB" w:rsidRPr="0036347A">
        <w:t>så</w:t>
      </w:r>
      <w:proofErr w:type="spellEnd"/>
      <w:r w:rsidR="009925CB" w:rsidRPr="0036347A">
        <w:t xml:space="preserve"> </w:t>
      </w:r>
      <w:proofErr w:type="spellStart"/>
      <w:r w:rsidR="009925CB" w:rsidRPr="0036347A">
        <w:t>att</w:t>
      </w:r>
      <w:proofErr w:type="spellEnd"/>
      <w:r w:rsidR="009925CB" w:rsidRPr="0036347A">
        <w:t xml:space="preserve"> Ni har </w:t>
      </w:r>
      <w:proofErr w:type="spellStart"/>
      <w:r w:rsidR="009925CB" w:rsidRPr="0036347A">
        <w:t>en</w:t>
      </w:r>
      <w:proofErr w:type="spellEnd"/>
      <w:r w:rsidR="009925CB" w:rsidRPr="0036347A">
        <w:t xml:space="preserve"> </w:t>
      </w:r>
      <w:proofErr w:type="spellStart"/>
      <w:r w:rsidR="009925CB" w:rsidRPr="0036347A">
        <w:t>gammal</w:t>
      </w:r>
      <w:proofErr w:type="spellEnd"/>
      <w:r w:rsidR="009925CB" w:rsidRPr="0036347A">
        <w:t xml:space="preserve"> version </w:t>
      </w:r>
      <w:r w:rsidR="009925CB" w:rsidRPr="0036347A">
        <w:br/>
        <w:t xml:space="preserve">av Acrobat Reader. </w:t>
      </w:r>
      <w:proofErr w:type="spellStart"/>
      <w:r w:rsidR="009925CB" w:rsidRPr="0036347A">
        <w:t>Vänligen</w:t>
      </w:r>
      <w:proofErr w:type="spellEnd"/>
      <w:r w:rsidR="009925CB" w:rsidRPr="0036347A">
        <w:t xml:space="preserve"> </w:t>
      </w:r>
      <w:proofErr w:type="spellStart"/>
      <w:r w:rsidR="009925CB" w:rsidRPr="0036347A">
        <w:t>uppgradera</w:t>
      </w:r>
      <w:proofErr w:type="spellEnd"/>
      <w:r w:rsidR="009925CB" w:rsidRPr="0036347A">
        <w:t xml:space="preserve"> </w:t>
      </w:r>
      <w:proofErr w:type="spellStart"/>
      <w:r w:rsidR="009925CB" w:rsidRPr="0036347A">
        <w:t>då</w:t>
      </w:r>
      <w:proofErr w:type="spellEnd"/>
      <w:r w:rsidR="009925CB" w:rsidRPr="0036347A">
        <w:t xml:space="preserve"> </w:t>
      </w:r>
      <w:proofErr w:type="spellStart"/>
      <w:r w:rsidR="009925CB" w:rsidRPr="0036347A">
        <w:t>til</w:t>
      </w:r>
      <w:proofErr w:type="spellEnd"/>
      <w:r w:rsidR="009925CB" w:rsidRPr="0036347A">
        <w:t xml:space="preserve"> </w:t>
      </w:r>
      <w:proofErr w:type="spellStart"/>
      <w:r w:rsidR="009925CB" w:rsidRPr="0036347A">
        <w:t>senaste</w:t>
      </w:r>
      <w:proofErr w:type="spellEnd"/>
      <w:r w:rsidR="009925CB" w:rsidRPr="0036347A">
        <w:t xml:space="preserve"> version. Gratis download: </w:t>
      </w:r>
      <w:hyperlink r:id="rId8" w:history="1">
        <w:r w:rsidR="009925CB" w:rsidRPr="0036347A">
          <w:rPr>
            <w:rStyle w:val="Hyperlink"/>
          </w:rPr>
          <w:t>http://get.adobe.com/se/reader</w:t>
        </w:r>
      </w:hyperlink>
      <w:r w:rsidR="009925CB" w:rsidRPr="0036347A">
        <w:t xml:space="preserve"> </w:t>
      </w:r>
      <w:r w:rsidR="009925CB" w:rsidRPr="0036347A">
        <w:br/>
        <w:t xml:space="preserve">Om </w:t>
      </w:r>
      <w:proofErr w:type="spellStart"/>
      <w:r w:rsidR="009925CB" w:rsidRPr="0036347A">
        <w:t>detta</w:t>
      </w:r>
      <w:proofErr w:type="spellEnd"/>
      <w:r w:rsidR="009925CB" w:rsidRPr="0036347A">
        <w:t xml:space="preserve"> </w:t>
      </w:r>
      <w:proofErr w:type="spellStart"/>
      <w:r w:rsidR="009925CB" w:rsidRPr="0036347A">
        <w:t>inte</w:t>
      </w:r>
      <w:proofErr w:type="spellEnd"/>
      <w:r w:rsidR="009925CB" w:rsidRPr="0036347A">
        <w:t xml:space="preserve"> </w:t>
      </w:r>
      <w:proofErr w:type="spellStart"/>
      <w:r w:rsidR="009925CB" w:rsidRPr="0036347A">
        <w:t>hjälper</w:t>
      </w:r>
      <w:proofErr w:type="spellEnd"/>
      <w:r w:rsidR="009925CB" w:rsidRPr="0036347A">
        <w:t xml:space="preserve">, </w:t>
      </w:r>
      <w:proofErr w:type="spellStart"/>
      <w:r w:rsidR="009925CB" w:rsidRPr="0036347A">
        <w:t>skicka</w:t>
      </w:r>
      <w:proofErr w:type="spellEnd"/>
      <w:r w:rsidR="009925CB" w:rsidRPr="0036347A">
        <w:t xml:space="preserve"> </w:t>
      </w:r>
      <w:proofErr w:type="spellStart"/>
      <w:r w:rsidR="009925CB" w:rsidRPr="0036347A">
        <w:t>oss</w:t>
      </w:r>
      <w:proofErr w:type="spellEnd"/>
      <w:r w:rsidR="009925CB" w:rsidRPr="0036347A">
        <w:t xml:space="preserve"> </w:t>
      </w:r>
      <w:proofErr w:type="spellStart"/>
      <w:r w:rsidR="009925CB" w:rsidRPr="0036347A">
        <w:t>en</w:t>
      </w:r>
      <w:proofErr w:type="spellEnd"/>
      <w:r w:rsidR="009925CB" w:rsidRPr="0036347A">
        <w:t xml:space="preserve"> mail till </w:t>
      </w:r>
      <w:hyperlink r:id="rId9" w:history="1">
        <w:r w:rsidR="009925CB" w:rsidRPr="0036347A">
          <w:rPr>
            <w:rStyle w:val="Hyperlink"/>
          </w:rPr>
          <w:t>support@innotec.nu</w:t>
        </w:r>
      </w:hyperlink>
      <w:r w:rsidR="009925CB" w:rsidRPr="0036347A">
        <w:t xml:space="preserve"> </w:t>
      </w:r>
    </w:p>
    <w:p w14:paraId="5A42A016" w14:textId="5916AC69" w:rsidR="009925CB" w:rsidRPr="0036347A" w:rsidRDefault="009925CB" w:rsidP="0036347A">
      <w:r w:rsidRPr="0036347A">
        <w:t xml:space="preserve">MVH/ INNOTEC </w:t>
      </w:r>
    </w:p>
    <w:p w14:paraId="5B485C45" w14:textId="77777777" w:rsidR="009925CB" w:rsidRPr="00866C8C" w:rsidRDefault="009925CB" w:rsidP="00866C8C"/>
    <w:p w14:paraId="4DE065A5" w14:textId="77777777" w:rsidR="00CD6D5D" w:rsidRPr="00866C8C" w:rsidRDefault="000D4422" w:rsidP="00866C8C">
      <w:r w:rsidRPr="00866C8C">
        <w:t xml:space="preserve"> </w:t>
      </w:r>
      <w:bookmarkStart w:id="0" w:name="_GoBack"/>
      <w:bookmarkEnd w:id="0"/>
    </w:p>
    <w:p w14:paraId="34A84814" w14:textId="77777777" w:rsidR="009D1722" w:rsidRPr="00866C8C" w:rsidRDefault="009D1722" w:rsidP="00866C8C"/>
    <w:p w14:paraId="36E1F8A3" w14:textId="77777777" w:rsidR="009D1722" w:rsidRPr="00866C8C" w:rsidRDefault="009D1722" w:rsidP="00866C8C"/>
    <w:sectPr w:rsidR="009D1722" w:rsidRPr="00866C8C" w:rsidSect="0090637C">
      <w:headerReference w:type="default" r:id="rId10"/>
      <w:footerReference w:type="defaul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66E60" w14:textId="77777777" w:rsidR="00245992" w:rsidRDefault="00245992" w:rsidP="00E40C63">
      <w:pPr>
        <w:spacing w:after="0"/>
      </w:pPr>
      <w:r>
        <w:separator/>
      </w:r>
    </w:p>
  </w:endnote>
  <w:endnote w:type="continuationSeparator" w:id="0">
    <w:p w14:paraId="351534AA" w14:textId="77777777" w:rsidR="00245992" w:rsidRDefault="0024599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B02311" w:rsidRPr="00982950" w14:paraId="3474C7AE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B02311" w14:paraId="08D4D660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2EAE80C" w14:textId="77777777" w:rsidR="00B02311" w:rsidRDefault="00B02311" w:rsidP="0090637C">
                    <w:pPr>
                      <w:pStyle w:val="Ingenafstand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6830D553" w14:textId="77777777" w:rsidR="00B02311" w:rsidRDefault="00B02311" w:rsidP="0090637C">
          <w:pPr>
            <w:pStyle w:val="Ingenafstand"/>
            <w:rPr>
              <w:sz w:val="18"/>
              <w:szCs w:val="18"/>
            </w:rPr>
          </w:pPr>
        </w:p>
      </w:tc>
    </w:tr>
  </w:tbl>
  <w:p w14:paraId="7F1D3666" w14:textId="77777777" w:rsidR="00B02311" w:rsidRPr="001D1CE2" w:rsidRDefault="00B02311" w:rsidP="001D1CE2">
    <w:pPr>
      <w:pStyle w:val="Sidefod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02311" w14:paraId="2BB19765" w14:textId="77777777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14:paraId="4ECD0E7C" w14:textId="77777777" w:rsidR="00B02311" w:rsidRDefault="00B02311" w:rsidP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B02311" w14:paraId="7E3F3D0B" w14:textId="77777777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709CA31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D9EA519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A308E1E" w14:textId="77777777" w:rsidR="00B02311" w:rsidRDefault="00B02311" w:rsidP="00C43401">
              <w:pPr>
                <w:pStyle w:val="Overskrift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73C8ED29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="00B02311" w:rsidRPr="00F83594" w14:paraId="51D64D08" w14:textId="77777777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B15D8A3" w14:textId="77777777" w:rsidR="00B02311" w:rsidRPr="00F83594" w:rsidRDefault="00B02311" w:rsidP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7024D8FA" w14:textId="77777777" w:rsidR="00B02311" w:rsidRPr="00F83594" w:rsidRDefault="00B02311" w:rsidP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50A4E103" w14:textId="77777777" w:rsidR="00B02311" w:rsidRPr="00F83594" w:rsidRDefault="00B02311" w:rsidP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60590309" w14:textId="77777777" w:rsidR="00B02311" w:rsidRPr="00F83594" w:rsidRDefault="00B02311" w:rsidP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B02311" w14:paraId="01CA3227" w14:textId="77777777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55600CD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6F698A97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3EF6C60E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1C18E307" w14:textId="77777777" w:rsidR="00B02311" w:rsidRDefault="00B02311" w:rsidP="00C43401">
              <w:pPr>
                <w:pStyle w:val="Overskrift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="00B02311" w:rsidRPr="00F83594" w14:paraId="0CD89027" w14:textId="77777777" w:rsidTr="0090637C">
      <w:tc>
        <w:tcPr>
          <w:tcW w:w="1250" w:type="pct"/>
        </w:tcPr>
        <w:p w14:paraId="44F2B4E5" w14:textId="77777777" w:rsidR="00B02311" w:rsidRPr="00F83594" w:rsidRDefault="007B47BA" w:rsidP="005C497A">
          <w:pPr>
            <w:pStyle w:val="Ingenafstand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="00B02311" w:rsidRPr="00F83594">
                <w:rPr>
                  <w:lang w:val="da-DK"/>
                </w:rPr>
                <w:t>CompanyBankBranchNo</w:t>
              </w:r>
            </w:sdtContent>
          </w:sdt>
          <w:r w:rsidR="00B02311" w:rsidRPr="00F83594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="00B02311" w:rsidRPr="00F8359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2E128DE9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14:paraId="18DAF086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14:paraId="224A0618" w14:textId="77777777" w:rsidR="00B02311" w:rsidRPr="00F83594" w:rsidRDefault="00B02311" w:rsidP="005C497A">
              <w:pPr>
                <w:pStyle w:val="Ingenafstand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14:paraId="6B1EDBF1" w14:textId="77777777" w:rsidR="00B02311" w:rsidRPr="005C497A" w:rsidRDefault="00B02311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89A19" w14:textId="77777777" w:rsidR="00245992" w:rsidRDefault="00245992" w:rsidP="00E40C63">
      <w:pPr>
        <w:spacing w:after="0"/>
      </w:pPr>
      <w:r>
        <w:separator/>
      </w:r>
    </w:p>
  </w:footnote>
  <w:footnote w:type="continuationSeparator" w:id="0">
    <w:p w14:paraId="0B6C7A24" w14:textId="77777777" w:rsidR="00245992" w:rsidRDefault="0024599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B02311" w14:paraId="59EFAC51" w14:textId="77777777" w:rsidTr="00CD6D5D">
      <w:tc>
        <w:tcPr>
          <w:tcW w:w="2929" w:type="pct"/>
        </w:tcPr>
        <w:p w14:paraId="75289C6D" w14:textId="77777777" w:rsidR="00B02311" w:rsidRPr="00C43401" w:rsidRDefault="007B47BA" w:rsidP="00C43401">
          <w:pPr>
            <w:rPr>
              <w:rStyle w:val="Strk"/>
            </w:rPr>
          </w:pPr>
          <w:sdt>
            <w:sdtPr>
              <w:rPr>
                <w:rStyle w:val="Strk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B02311" w:rsidRPr="00C43401">
                <w:rPr>
                  <w:rStyle w:val="Strk"/>
                </w:rPr>
                <w:t>DocumentTitle_Lbl</w:t>
              </w:r>
              <w:proofErr w:type="spellEnd"/>
            </w:sdtContent>
          </w:sdt>
          <w:r w:rsidR="00B02311" w:rsidRPr="00C43401">
            <w:rPr>
              <w:rStyle w:val="Strk"/>
            </w:rPr>
            <w:t xml:space="preserve"> </w:t>
          </w:r>
          <w:sdt>
            <w:sdtPr>
              <w:rPr>
                <w:rStyle w:val="Strk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k"/>
              </w:rPr>
            </w:sdtEndPr>
            <w:sdtContent>
              <w:proofErr w:type="spellStart"/>
              <w:r w:rsidR="00B02311" w:rsidRPr="00C43401">
                <w:rPr>
                  <w:rStyle w:val="Strk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14:paraId="3205F237" w14:textId="77777777" w:rsidR="00B02311" w:rsidRDefault="00B02311" w:rsidP="00C43401">
              <w:pPr>
                <w:pStyle w:val="Ingenafstand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292A021F" w14:textId="77777777" w:rsidR="00B02311" w:rsidRDefault="007B47BA" w:rsidP="00C43401">
          <w:pPr>
            <w:pStyle w:val="Ingenafstand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="00B02311" w:rsidRPr="00204F31">
                <w:t>Page_Lbl</w:t>
              </w:r>
              <w:proofErr w:type="spellEnd"/>
            </w:sdtContent>
          </w:sdt>
          <w:r w:rsidR="00B02311" w:rsidRPr="00204F31">
            <w:t xml:space="preserve">  </w:t>
          </w:r>
          <w:r w:rsidR="00B02311" w:rsidRPr="00204F31">
            <w:rPr>
              <w:bCs/>
            </w:rPr>
            <w:fldChar w:fldCharType="begin"/>
          </w:r>
          <w:r w:rsidR="00B02311" w:rsidRPr="00204F31">
            <w:rPr>
              <w:bCs/>
            </w:rPr>
            <w:instrText xml:space="preserve"> PAGE  \* Arabic  \* MERGEFORMAT </w:instrText>
          </w:r>
          <w:r w:rsidR="00B02311" w:rsidRPr="00204F31">
            <w:rPr>
              <w:bCs/>
            </w:rPr>
            <w:fldChar w:fldCharType="separate"/>
          </w:r>
          <w:r w:rsidR="00B02311">
            <w:rPr>
              <w:bCs/>
              <w:noProof/>
            </w:rPr>
            <w:t>2</w:t>
          </w:r>
          <w:r w:rsidR="00B02311" w:rsidRPr="00204F31">
            <w:rPr>
              <w:bCs/>
            </w:rPr>
            <w:fldChar w:fldCharType="end"/>
          </w:r>
          <w:r w:rsidR="00B02311" w:rsidRPr="00204F31">
            <w:t xml:space="preserve"> / </w:t>
          </w:r>
          <w:r w:rsidR="00B02311" w:rsidRPr="00204F31">
            <w:rPr>
              <w:bCs/>
            </w:rPr>
            <w:fldChar w:fldCharType="begin"/>
          </w:r>
          <w:r w:rsidR="00B02311" w:rsidRPr="00204F31">
            <w:rPr>
              <w:bCs/>
            </w:rPr>
            <w:instrText xml:space="preserve"> NUMPAGES  \* Arabic  \* MERGEFORMAT </w:instrText>
          </w:r>
          <w:r w:rsidR="00B02311" w:rsidRPr="00204F31">
            <w:rPr>
              <w:bCs/>
            </w:rPr>
            <w:fldChar w:fldCharType="separate"/>
          </w:r>
          <w:r w:rsidR="00B02311">
            <w:rPr>
              <w:bCs/>
              <w:noProof/>
            </w:rPr>
            <w:t>2</w:t>
          </w:r>
          <w:r w:rsidR="00B0231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4BA02671" w14:textId="77777777" w:rsidR="00B02311" w:rsidRDefault="00B02311" w:rsidP="00C43401">
          <w:pPr>
            <w:pStyle w:val="Sidehoved"/>
            <w:jc w:val="right"/>
            <w:rPr>
              <w:b/>
            </w:rPr>
          </w:pPr>
        </w:p>
      </w:tc>
    </w:tr>
  </w:tbl>
  <w:p w14:paraId="5AB29583" w14:textId="77777777" w:rsidR="00B02311" w:rsidRPr="001D1CE2" w:rsidRDefault="00B02311" w:rsidP="00D6006D">
    <w:pPr>
      <w:pStyle w:val="Sidehoved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444A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5EF8"/>
    <w:rsid w:val="0008693A"/>
    <w:rsid w:val="000A4801"/>
    <w:rsid w:val="000A665A"/>
    <w:rsid w:val="000D4422"/>
    <w:rsid w:val="000D5A6D"/>
    <w:rsid w:val="000E071F"/>
    <w:rsid w:val="000F2672"/>
    <w:rsid w:val="00103846"/>
    <w:rsid w:val="0011275C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E7C54"/>
    <w:rsid w:val="001F76A3"/>
    <w:rsid w:val="0020108A"/>
    <w:rsid w:val="002334A5"/>
    <w:rsid w:val="00235CA0"/>
    <w:rsid w:val="00245992"/>
    <w:rsid w:val="00245B0E"/>
    <w:rsid w:val="00261876"/>
    <w:rsid w:val="0026269B"/>
    <w:rsid w:val="002669DB"/>
    <w:rsid w:val="00273BA9"/>
    <w:rsid w:val="002910F7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2F74D1"/>
    <w:rsid w:val="00337723"/>
    <w:rsid w:val="00355E20"/>
    <w:rsid w:val="0036347A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3664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8738F"/>
    <w:rsid w:val="00795DA3"/>
    <w:rsid w:val="00797305"/>
    <w:rsid w:val="007A0A2F"/>
    <w:rsid w:val="007B235B"/>
    <w:rsid w:val="007B47BA"/>
    <w:rsid w:val="007C3470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66C8C"/>
    <w:rsid w:val="00892F16"/>
    <w:rsid w:val="008B217C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25CB"/>
    <w:rsid w:val="009943A4"/>
    <w:rsid w:val="00997858"/>
    <w:rsid w:val="009B096A"/>
    <w:rsid w:val="009B485A"/>
    <w:rsid w:val="009C64B4"/>
    <w:rsid w:val="009C7016"/>
    <w:rsid w:val="009D172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2083"/>
    <w:rsid w:val="00AA37AC"/>
    <w:rsid w:val="00AA7326"/>
    <w:rsid w:val="00AF1EDD"/>
    <w:rsid w:val="00AF4452"/>
    <w:rsid w:val="00AF62CA"/>
    <w:rsid w:val="00B01DA6"/>
    <w:rsid w:val="00B02311"/>
    <w:rsid w:val="00B10D67"/>
    <w:rsid w:val="00B11671"/>
    <w:rsid w:val="00B22FDE"/>
    <w:rsid w:val="00B23D05"/>
    <w:rsid w:val="00B32D4B"/>
    <w:rsid w:val="00B402B9"/>
    <w:rsid w:val="00B437D5"/>
    <w:rsid w:val="00B43D8E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C45E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D6D5D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034C0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5401A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DC5E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45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45EB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1167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11671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54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.adobe.com/se/read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innotec.nu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1328D6E606EA4A2D9220E66E81B1D7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0EE2892-ED04-4036-9620-A86E176433A5}"/>
      </w:docPartPr>
      <w:docPartBody>
        <w:p w:rsidR="00000000" w:rsidRDefault="00D847D4" w:rsidP="00D847D4">
          <w:pPr>
            <w:pStyle w:val="1328D6E606EA4A2D9220E66E81B1D7F5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13CB41CBFA749F1B39C238E5759449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DB497D-9E00-48D2-BF73-77A6E637E2FE}"/>
      </w:docPartPr>
      <w:docPartBody>
        <w:p w:rsidR="00000000" w:rsidRDefault="00D847D4" w:rsidP="00D847D4">
          <w:pPr>
            <w:pStyle w:val="813CB41CBFA749F1B39C238E57594494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30E4F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0348D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270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D847D4"/>
    <w:rsid w:val="00E046F3"/>
    <w:rsid w:val="00E72344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847D4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F76CF5944672494EADBE0111521A9EDA">
    <w:name w:val="F76CF5944672494EADBE0111521A9EDA"/>
    <w:rsid w:val="00591270"/>
    <w:rPr>
      <w:lang w:val="da-DK" w:eastAsia="da-DK"/>
    </w:rPr>
  </w:style>
  <w:style w:type="paragraph" w:customStyle="1" w:styleId="15D212998C5D412BB0A1CD8AF41F1288">
    <w:name w:val="15D212998C5D412BB0A1CD8AF41F1288"/>
    <w:rsid w:val="00030E4F"/>
    <w:pPr>
      <w:spacing w:after="200" w:line="240" w:lineRule="auto"/>
    </w:pPr>
    <w:rPr>
      <w:rFonts w:eastAsiaTheme="minorHAnsi"/>
    </w:rPr>
  </w:style>
  <w:style w:type="paragraph" w:customStyle="1" w:styleId="1328D6E606EA4A2D9220E66E81B1D7F5">
    <w:name w:val="1328D6E606EA4A2D9220E66E81B1D7F5"/>
    <w:rsid w:val="00D847D4"/>
    <w:rPr>
      <w:lang w:val="da-DK" w:eastAsia="da-DK"/>
    </w:rPr>
  </w:style>
  <w:style w:type="paragraph" w:customStyle="1" w:styleId="813CB41CBFA749F1B39C238E57594494">
    <w:name w:val="813CB41CBFA749F1B39C238E57594494"/>
    <w:rsid w:val="00D847D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0F0DF-CFF2-49D0-8723-A5AD8273270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6EACD676-FB37-4249-8C04-34EE6DAFB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74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2019-08-30T13:06:00Z</dcterms:modified>
</cp:coreProperties>
</file>